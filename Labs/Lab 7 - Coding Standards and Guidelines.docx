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3D31" w14:textId="660175ED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FA59F4">
        <w:rPr>
          <w:lang w:val="en-GB"/>
        </w:rPr>
        <w:t xml:space="preserve">- </w:t>
      </w:r>
      <w:r w:rsidR="008635DE">
        <w:rPr>
          <w:lang w:val="en-GB"/>
        </w:rPr>
        <w:t xml:space="preserve">Coding Standards and </w:t>
      </w:r>
      <w:r w:rsidR="00B974CF">
        <w:rPr>
          <w:lang w:val="en-GB"/>
        </w:rPr>
        <w:t>Guidelines</w:t>
      </w:r>
    </w:p>
    <w:p w14:paraId="33B88344" w14:textId="73F50E13" w:rsidR="008635DE" w:rsidRDefault="008635DE" w:rsidP="0035739A">
      <w:pPr>
        <w:pStyle w:val="Heading1"/>
      </w:pPr>
      <w:bookmarkStart w:id="1" w:name="cloning-the-repository"/>
      <w:r>
        <w:t>Introduction</w:t>
      </w:r>
    </w:p>
    <w:p w14:paraId="1B29E4D8" w14:textId="46359EA4" w:rsidR="008635DE" w:rsidRDefault="008635DE" w:rsidP="008635DE">
      <w:pPr>
        <w:pStyle w:val="FirstParagraph"/>
      </w:pPr>
      <w:r>
        <w:t>In this lab, you will review a piece of code against Google's Style Guide for the appropriate language.</w:t>
      </w:r>
    </w:p>
    <w:p w14:paraId="1213E075" w14:textId="048BFD72" w:rsidR="008635DE" w:rsidRPr="008635DE" w:rsidRDefault="008635DE" w:rsidP="008635DE">
      <w:pPr>
        <w:pStyle w:val="FirstParagraph"/>
      </w:pPr>
      <w:r>
        <w:t xml:space="preserve">You may pick any piece of code you've already worked on in the labs </w:t>
      </w:r>
      <w:proofErr w:type="gramStart"/>
      <w:r>
        <w:t>previously, or</w:t>
      </w:r>
      <w:proofErr w:type="gramEnd"/>
      <w:r>
        <w:t xml:space="preserve"> can use another piece of code from work or downloaded from the internet.</w:t>
      </w:r>
    </w:p>
    <w:p w14:paraId="335C2BBC" w14:textId="56631F67" w:rsidR="00E644E4" w:rsidRPr="00331108" w:rsidRDefault="008635DE" w:rsidP="0035739A">
      <w:pPr>
        <w:pStyle w:val="Heading1"/>
      </w:pPr>
      <w:r>
        <w:t>Goals</w:t>
      </w:r>
    </w:p>
    <w:p w14:paraId="20C8365E" w14:textId="7983215E" w:rsidR="00F57C43" w:rsidRDefault="008635DE" w:rsidP="008635DE">
      <w:pPr>
        <w:pStyle w:val="Compact"/>
      </w:pPr>
      <w:r>
        <w:t>Obtain the Google Style Guide for the language your code is written in.</w:t>
      </w:r>
    </w:p>
    <w:p w14:paraId="36A3FA1A" w14:textId="29E7A6E6" w:rsidR="008635DE" w:rsidRDefault="008635DE" w:rsidP="008635DE">
      <w:pPr>
        <w:pStyle w:val="Compact"/>
      </w:pPr>
      <w:r>
        <w:t>In pairs, review the code, discussing where the code meets or differs from the Style Guide and the reasons for this.</w:t>
      </w:r>
    </w:p>
    <w:p w14:paraId="36FA835F" w14:textId="42C84ED5" w:rsidR="008635DE" w:rsidRDefault="008635DE" w:rsidP="008635DE">
      <w:pPr>
        <w:pStyle w:val="Compact"/>
      </w:pPr>
      <w:r>
        <w:t>Consider if any of the points in the Style Guide conflict with any practices commonly followed where you work.</w:t>
      </w:r>
    </w:p>
    <w:p w14:paraId="19852530" w14:textId="061AD74B" w:rsidR="008635DE" w:rsidRDefault="008635DE" w:rsidP="008635DE">
      <w:pPr>
        <w:pStyle w:val="Compact"/>
      </w:pPr>
      <w:r>
        <w:t>We'll discuss what you found when we're all back as a whole group.</w:t>
      </w:r>
    </w:p>
    <w:p w14:paraId="0F246543" w14:textId="77777777" w:rsidR="00FA59F4" w:rsidRDefault="00FA59F4" w:rsidP="00FA59F4">
      <w:pPr>
        <w:pStyle w:val="Compact"/>
        <w:numPr>
          <w:ilvl w:val="0"/>
          <w:numId w:val="0"/>
        </w:numPr>
      </w:pPr>
    </w:p>
    <w:p w14:paraId="6361F908" w14:textId="1F2A8DF5" w:rsidR="00FA59F4" w:rsidRPr="00331108" w:rsidRDefault="00FA59F4" w:rsidP="00FA59F4">
      <w:pPr>
        <w:pStyle w:val="Title"/>
        <w:rPr>
          <w:lang w:val="en-GB"/>
        </w:rPr>
      </w:pPr>
      <w:r w:rsidRPr="00331108">
        <w:rPr>
          <w:lang w:val="en-GB"/>
        </w:rPr>
        <w:t>Lab</w:t>
      </w:r>
      <w:r>
        <w:rPr>
          <w:lang w:val="en-GB"/>
        </w:rPr>
        <w:t xml:space="preserve"> </w:t>
      </w:r>
      <w:r w:rsidRPr="00331108">
        <w:rPr>
          <w:lang w:val="en-GB"/>
        </w:rPr>
        <w:t xml:space="preserve">- </w:t>
      </w:r>
      <w:r>
        <w:rPr>
          <w:lang w:val="en-GB"/>
        </w:rPr>
        <w:t>Code Smells</w:t>
      </w:r>
    </w:p>
    <w:p w14:paraId="409B89D6" w14:textId="77777777" w:rsidR="00FA59F4" w:rsidRDefault="00FA59F4" w:rsidP="00FA59F4">
      <w:pPr>
        <w:pStyle w:val="Heading1"/>
      </w:pPr>
      <w:r>
        <w:t>Introduction</w:t>
      </w:r>
    </w:p>
    <w:p w14:paraId="2A03C018" w14:textId="77777777" w:rsidR="00FA59F4" w:rsidRDefault="00FA59F4" w:rsidP="00FA59F4">
      <w:pPr>
        <w:pStyle w:val="FirstParagraph"/>
      </w:pPr>
      <w:r>
        <w:t>We have provided some example code, which could be improved - based on SOLID principles and other code smells.</w:t>
      </w:r>
    </w:p>
    <w:p w14:paraId="6CED1B07" w14:textId="77777777" w:rsidR="00FA59F4" w:rsidRDefault="00FA59F4" w:rsidP="00FA59F4">
      <w:pPr>
        <w:pStyle w:val="Heading1"/>
      </w:pPr>
      <w:r>
        <w:t>Starter projects</w:t>
      </w:r>
    </w:p>
    <w:p w14:paraId="5F32D23A" w14:textId="77777777" w:rsidR="00FA59F4" w:rsidRPr="007B0FBD" w:rsidRDefault="00FA59F4" w:rsidP="00FA59F4">
      <w:pPr>
        <w:pStyle w:val="FirstParagraph"/>
      </w:pPr>
      <w:r>
        <w:t>The starter project for this lab is available in C# and Java versions.</w:t>
      </w:r>
    </w:p>
    <w:p w14:paraId="3BB7F07C" w14:textId="77777777" w:rsidR="00FA59F4" w:rsidRDefault="00FA59F4" w:rsidP="00FA59F4">
      <w:pPr>
        <w:pStyle w:val="Heading1"/>
      </w:pPr>
      <w:r>
        <w:t>Goals</w:t>
      </w:r>
    </w:p>
    <w:p w14:paraId="1A9190BA" w14:textId="77777777" w:rsidR="00FA59F4" w:rsidRDefault="00FA59F4" w:rsidP="00FA59F4">
      <w:pPr>
        <w:pStyle w:val="Compact"/>
      </w:pPr>
      <w:r>
        <w:t>Open the starter project and examine the code.</w:t>
      </w:r>
    </w:p>
    <w:p w14:paraId="5D69F494" w14:textId="77777777" w:rsidR="00FA59F4" w:rsidRDefault="00FA59F4" w:rsidP="00FA59F4">
      <w:pPr>
        <w:pStyle w:val="Compact"/>
      </w:pPr>
      <w:r>
        <w:t>Identify flaws in the Account class.</w:t>
      </w:r>
    </w:p>
    <w:p w14:paraId="44D8B6C5" w14:textId="77777777" w:rsidR="00FA59F4" w:rsidRDefault="00FA59F4" w:rsidP="00FA59F4">
      <w:pPr>
        <w:pStyle w:val="Compact"/>
      </w:pPr>
      <w:r>
        <w:t>Use SOLID principles to identify code smells in the Account class.</w:t>
      </w:r>
    </w:p>
    <w:p w14:paraId="48E877B6" w14:textId="77777777" w:rsidR="00FA59F4" w:rsidRPr="007B0FBD" w:rsidRDefault="00FA59F4" w:rsidP="00FA59F4">
      <w:pPr>
        <w:pStyle w:val="Compact"/>
      </w:pPr>
      <w:r>
        <w:t>Apply refactoring techniques to improve the code and remove the smells.</w:t>
      </w:r>
    </w:p>
    <w:p w14:paraId="3087EEDD" w14:textId="77777777" w:rsidR="00FA59F4" w:rsidRPr="00331108" w:rsidRDefault="00FA59F4" w:rsidP="00FA59F4">
      <w:pPr>
        <w:pStyle w:val="Compact"/>
        <w:numPr>
          <w:ilvl w:val="0"/>
          <w:numId w:val="0"/>
        </w:numPr>
      </w:pPr>
    </w:p>
    <w:bookmarkEnd w:id="0"/>
    <w:bookmarkEnd w:id="1"/>
    <w:p w14:paraId="3BDA7B08" w14:textId="77777777" w:rsidR="00671F5D" w:rsidRPr="00671F5D" w:rsidRDefault="00671F5D" w:rsidP="00671F5D">
      <w:pPr>
        <w:pStyle w:val="FirstParagraph"/>
      </w:pPr>
    </w:p>
    <w:sectPr w:rsidR="00671F5D" w:rsidRPr="00671F5D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2558" w14:textId="77777777" w:rsidR="00F92866" w:rsidRDefault="00F92866">
      <w:pPr>
        <w:spacing w:after="0"/>
      </w:pPr>
      <w:r>
        <w:separator/>
      </w:r>
    </w:p>
  </w:endnote>
  <w:endnote w:type="continuationSeparator" w:id="0">
    <w:p w14:paraId="6A6E175B" w14:textId="77777777" w:rsidR="00F92866" w:rsidRDefault="00F928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1DEFD" w14:textId="77777777" w:rsidR="00F92866" w:rsidRDefault="00F92866">
      <w:r>
        <w:separator/>
      </w:r>
    </w:p>
  </w:footnote>
  <w:footnote w:type="continuationSeparator" w:id="0">
    <w:p w14:paraId="68657E1E" w14:textId="77777777" w:rsidR="00F92866" w:rsidRDefault="00F92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67A6C0E"/>
    <w:multiLevelType w:val="multilevel"/>
    <w:tmpl w:val="B882D7D0"/>
    <w:numStyleLink w:val="Letters"/>
  </w:abstractNum>
  <w:abstractNum w:abstractNumId="16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539926">
    <w:abstractNumId w:val="12"/>
  </w:num>
  <w:num w:numId="2" w16cid:durableId="1928731566">
    <w:abstractNumId w:val="0"/>
  </w:num>
  <w:num w:numId="3" w16cid:durableId="7693504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849904">
    <w:abstractNumId w:val="14"/>
  </w:num>
  <w:num w:numId="5" w16cid:durableId="2008168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7554479">
    <w:abstractNumId w:val="14"/>
  </w:num>
  <w:num w:numId="7" w16cid:durableId="8725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3687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28097551">
    <w:abstractNumId w:val="14"/>
  </w:num>
  <w:num w:numId="10" w16cid:durableId="548152514">
    <w:abstractNumId w:val="10"/>
  </w:num>
  <w:num w:numId="11" w16cid:durableId="284310441">
    <w:abstractNumId w:val="8"/>
  </w:num>
  <w:num w:numId="12" w16cid:durableId="1561595028">
    <w:abstractNumId w:val="7"/>
  </w:num>
  <w:num w:numId="13" w16cid:durableId="1377006066">
    <w:abstractNumId w:val="6"/>
  </w:num>
  <w:num w:numId="14" w16cid:durableId="456530337">
    <w:abstractNumId w:val="5"/>
  </w:num>
  <w:num w:numId="15" w16cid:durableId="905653370">
    <w:abstractNumId w:val="9"/>
  </w:num>
  <w:num w:numId="16" w16cid:durableId="380253558">
    <w:abstractNumId w:val="4"/>
  </w:num>
  <w:num w:numId="17" w16cid:durableId="843475010">
    <w:abstractNumId w:val="3"/>
  </w:num>
  <w:num w:numId="18" w16cid:durableId="1216313402">
    <w:abstractNumId w:val="2"/>
  </w:num>
  <w:num w:numId="19" w16cid:durableId="2096706189">
    <w:abstractNumId w:val="1"/>
  </w:num>
  <w:num w:numId="20" w16cid:durableId="573512756">
    <w:abstractNumId w:val="13"/>
  </w:num>
  <w:num w:numId="21" w16cid:durableId="644353967">
    <w:abstractNumId w:val="15"/>
  </w:num>
  <w:num w:numId="22" w16cid:durableId="1403866019">
    <w:abstractNumId w:val="11"/>
  </w:num>
  <w:num w:numId="23" w16cid:durableId="1320886988">
    <w:abstractNumId w:val="12"/>
  </w:num>
  <w:num w:numId="24" w16cid:durableId="250283125">
    <w:abstractNumId w:val="0"/>
  </w:num>
  <w:num w:numId="25" w16cid:durableId="631131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65835864">
    <w:abstractNumId w:val="14"/>
  </w:num>
  <w:num w:numId="27" w16cid:durableId="101413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30748441">
    <w:abstractNumId w:val="14"/>
  </w:num>
  <w:num w:numId="29" w16cid:durableId="1465738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06068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00356034">
    <w:abstractNumId w:val="14"/>
  </w:num>
  <w:num w:numId="32" w16cid:durableId="992830147">
    <w:abstractNumId w:val="16"/>
  </w:num>
  <w:num w:numId="33" w16cid:durableId="4519395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93824350">
    <w:abstractNumId w:val="17"/>
  </w:num>
  <w:num w:numId="35" w16cid:durableId="14916723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49348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41825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81886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08073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944827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23068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5DE"/>
    <w:rsid w:val="00011C8B"/>
    <w:rsid w:val="000A3173"/>
    <w:rsid w:val="000B50AA"/>
    <w:rsid w:val="00124476"/>
    <w:rsid w:val="00127387"/>
    <w:rsid w:val="00200A4B"/>
    <w:rsid w:val="00292D17"/>
    <w:rsid w:val="002C10D9"/>
    <w:rsid w:val="00331108"/>
    <w:rsid w:val="0035739A"/>
    <w:rsid w:val="00412D3C"/>
    <w:rsid w:val="00446522"/>
    <w:rsid w:val="004E29B3"/>
    <w:rsid w:val="004E5F31"/>
    <w:rsid w:val="0052321F"/>
    <w:rsid w:val="00582EDA"/>
    <w:rsid w:val="00590D07"/>
    <w:rsid w:val="005A105C"/>
    <w:rsid w:val="005D1167"/>
    <w:rsid w:val="00671F5D"/>
    <w:rsid w:val="007046EC"/>
    <w:rsid w:val="00784D58"/>
    <w:rsid w:val="008635DE"/>
    <w:rsid w:val="008D6863"/>
    <w:rsid w:val="00900ECF"/>
    <w:rsid w:val="009172BE"/>
    <w:rsid w:val="00B3281F"/>
    <w:rsid w:val="00B86B75"/>
    <w:rsid w:val="00B974CF"/>
    <w:rsid w:val="00BC48D5"/>
    <w:rsid w:val="00C36279"/>
    <w:rsid w:val="00CF3B79"/>
    <w:rsid w:val="00D35B6E"/>
    <w:rsid w:val="00DA19C6"/>
    <w:rsid w:val="00E315A3"/>
    <w:rsid w:val="00E377B6"/>
    <w:rsid w:val="00E644E4"/>
    <w:rsid w:val="00F57C43"/>
    <w:rsid w:val="00F92866"/>
    <w:rsid w:val="00FA59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B2A5"/>
  <w15:docId w15:val="{61B7AEE9-B6CC-45D6-AB8A-5F7B6C47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Baradaran, Mike</cp:lastModifiedBy>
  <cp:revision>2</cp:revision>
  <cp:lastPrinted>2020-10-12T11:40:00Z</cp:lastPrinted>
  <dcterms:created xsi:type="dcterms:W3CDTF">2023-06-30T08:09:00Z</dcterms:created>
  <dcterms:modified xsi:type="dcterms:W3CDTF">2023-06-30T08:09:00Z</dcterms:modified>
</cp:coreProperties>
</file>